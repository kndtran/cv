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45"/>
      </w:tblGrid>
      <w:tr w:rsidR="002C2CDD" w:rsidRPr="00333CD3" w14:paraId="0A555269" w14:textId="77777777" w:rsidTr="00A85126">
        <w:tc>
          <w:tcPr>
            <w:tcW w:w="3780" w:type="dxa"/>
            <w:tcMar>
              <w:top w:w="504" w:type="dxa"/>
              <w:right w:w="720" w:type="dxa"/>
            </w:tcMar>
          </w:tcPr>
          <w:p w14:paraId="0A656242" w14:textId="0B656508" w:rsidR="00523479" w:rsidRDefault="00E02DCD" w:rsidP="00523479">
            <w:pPr>
              <w:pStyle w:val="Initials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76BA40F" wp14:editId="3B14899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CE748CE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99cb38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99cb38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19B6540EEB680449AD6879B71DCE6BA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4B2DAF">
                  <w:t>knt</w:t>
                </w:r>
              </w:sdtContent>
            </w:sdt>
          </w:p>
          <w:p w14:paraId="6E7722EA" w14:textId="170434AC" w:rsidR="00A50939" w:rsidRPr="00333CD3" w:rsidRDefault="0098625C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69C1EA0BD0E2A4BA4422275F4350A0F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6B8359E6" w14:textId="79A12B4D" w:rsidR="002C2CDD" w:rsidRPr="005B437E" w:rsidRDefault="002D7A59" w:rsidP="007569C1">
            <w:r w:rsidRPr="005B437E">
              <w:t>To develop and apply my research skills in industry by developing innovative solutions for business problems that have real-world impact.</w:t>
            </w:r>
          </w:p>
          <w:p w14:paraId="291CC62A" w14:textId="500E428A" w:rsidR="002C2CDD" w:rsidRPr="00333CD3" w:rsidRDefault="00DC328B" w:rsidP="007569C1">
            <w:pPr>
              <w:pStyle w:val="Heading3"/>
            </w:pPr>
            <w:r>
              <w:t>Skills</w:t>
            </w:r>
          </w:p>
          <w:p w14:paraId="0597CFCF" w14:textId="69B1E21B" w:rsidR="00FE6178" w:rsidRDefault="003B5D48" w:rsidP="00DC328B">
            <w:r w:rsidRPr="005B437E">
              <w:t>Applying research to business problems</w:t>
            </w:r>
          </w:p>
          <w:p w14:paraId="24E17CBF" w14:textId="77777777" w:rsidR="001F52A8" w:rsidRDefault="001F52A8" w:rsidP="001F52A8">
            <w:r>
              <w:t>Delivering demos</w:t>
            </w:r>
          </w:p>
          <w:p w14:paraId="37AD8641" w14:textId="0680AEB9" w:rsidR="000D5A92" w:rsidRPr="005B437E" w:rsidRDefault="00E74256" w:rsidP="00DC328B">
            <w:r w:rsidRPr="005B437E">
              <w:t>Front-end and back-end web programming</w:t>
            </w:r>
          </w:p>
          <w:p w14:paraId="11BB93B3" w14:textId="268DE458" w:rsidR="00FE6178" w:rsidRDefault="00FE6178" w:rsidP="00DC328B">
            <w:r w:rsidRPr="005B437E">
              <w:t>Communi</w:t>
            </w:r>
            <w:r w:rsidR="00116DD0">
              <w:t>cating complex</w:t>
            </w:r>
            <w:r w:rsidRPr="005B437E">
              <w:t xml:space="preserve"> ideas to diverse audiences</w:t>
            </w:r>
          </w:p>
          <w:p w14:paraId="10FC0880" w14:textId="77777777" w:rsidR="003E0EC2" w:rsidRDefault="003E0EC2" w:rsidP="001F52A8"/>
          <w:p w14:paraId="3F70E060" w14:textId="77777777" w:rsidR="001F52A8" w:rsidRPr="005B437E" w:rsidRDefault="001F52A8" w:rsidP="001F52A8">
            <w:r w:rsidRPr="005B437E">
              <w:t>Data science</w:t>
            </w:r>
          </w:p>
          <w:p w14:paraId="685C919F" w14:textId="77777777" w:rsidR="001F52A8" w:rsidRPr="005B437E" w:rsidRDefault="001F52A8" w:rsidP="001F52A8">
            <w:r w:rsidRPr="005B437E">
              <w:t>Machine learning</w:t>
            </w:r>
          </w:p>
          <w:p w14:paraId="4B70827D" w14:textId="77777777" w:rsidR="00DB1F5B" w:rsidRPr="005B437E" w:rsidRDefault="00DB1F5B" w:rsidP="00DB1F5B">
            <w:r>
              <w:t>Text mining</w:t>
            </w:r>
          </w:p>
          <w:p w14:paraId="2D9655BC" w14:textId="424B7D4B" w:rsidR="001F52A8" w:rsidRDefault="001F52A8" w:rsidP="00DC328B">
            <w:r>
              <w:t>Natural Language Processing</w:t>
            </w:r>
          </w:p>
          <w:p w14:paraId="4B841979" w14:textId="25D20602" w:rsidR="006778B3" w:rsidRPr="005B437E" w:rsidRDefault="006778B3" w:rsidP="00DC328B">
            <w:r>
              <w:t>Knowledge Discovery and Data Mining</w:t>
            </w:r>
          </w:p>
          <w:p w14:paraId="4EBBAC88" w14:textId="06D53745" w:rsidR="00DC328B" w:rsidRPr="00333CD3" w:rsidRDefault="00DC328B" w:rsidP="00DC328B">
            <w:pPr>
              <w:pStyle w:val="Heading3"/>
            </w:pPr>
            <w:r>
              <w:t>I have used</w:t>
            </w:r>
          </w:p>
          <w:p w14:paraId="10D6C1F7" w14:textId="61666D67" w:rsidR="00DC328B" w:rsidRPr="005B437E" w:rsidRDefault="00DC328B" w:rsidP="00DC328B">
            <w:r w:rsidRPr="005B437E">
              <w:t>IBM Cloud</w:t>
            </w:r>
            <w:r w:rsidR="00EA4B34">
              <w:t xml:space="preserve"> (Bluemix)</w:t>
            </w:r>
          </w:p>
          <w:p w14:paraId="491BADCB" w14:textId="4DC6DB16" w:rsidR="00DC328B" w:rsidRPr="005B437E" w:rsidRDefault="00DC328B" w:rsidP="00DC328B">
            <w:r w:rsidRPr="005B437E">
              <w:t>GitHub Enterprise</w:t>
            </w:r>
          </w:p>
          <w:p w14:paraId="3CB5FAAE" w14:textId="2C5EA9EC" w:rsidR="00DC328B" w:rsidRPr="005B437E" w:rsidRDefault="00DC328B" w:rsidP="00DC328B">
            <w:r w:rsidRPr="005B437E">
              <w:t>Scikit-learn</w:t>
            </w:r>
          </w:p>
          <w:p w14:paraId="46A98BDD" w14:textId="11B0D3A9" w:rsidR="00DC328B" w:rsidRPr="005B437E" w:rsidRDefault="00DC328B" w:rsidP="00DC328B">
            <w:r w:rsidRPr="005B437E">
              <w:t>Tensorflow</w:t>
            </w:r>
          </w:p>
          <w:p w14:paraId="716781E9" w14:textId="176561C9" w:rsidR="00DC328B" w:rsidRDefault="000D5A92" w:rsidP="00DC328B">
            <w:r w:rsidRPr="005B437E">
              <w:t>CrowdFlower</w:t>
            </w:r>
          </w:p>
          <w:p w14:paraId="33D703F3" w14:textId="789630E6" w:rsidR="00B7692C" w:rsidRPr="005B437E" w:rsidRDefault="00B7692C" w:rsidP="00DC328B">
            <w:r>
              <w:t>NLTK, Stanford NLP</w:t>
            </w:r>
          </w:p>
          <w:p w14:paraId="2AC071A0" w14:textId="6401B3C4" w:rsidR="00E74256" w:rsidRPr="005B437E" w:rsidRDefault="00B30998" w:rsidP="00DC328B">
            <w:r>
              <w:t xml:space="preserve">HTML, JavaScript, </w:t>
            </w:r>
            <w:r w:rsidR="00E74256" w:rsidRPr="005B437E">
              <w:t>JQuery</w:t>
            </w:r>
            <w:r w:rsidR="00BC7459">
              <w:t>, Flask</w:t>
            </w:r>
          </w:p>
          <w:p w14:paraId="4FEB0B9A" w14:textId="7D5B7D8E" w:rsidR="00DC328B" w:rsidRPr="00A85126" w:rsidRDefault="00DC328B" w:rsidP="00DC328B">
            <w:pPr>
              <w:rPr>
                <w:sz w:val="24"/>
              </w:rPr>
            </w:pPr>
            <w:r w:rsidRPr="005B437E">
              <w:t>Java, Python, R</w:t>
            </w:r>
            <w:r w:rsidR="00FD5B01">
              <w:t>, MySQL</w:t>
            </w:r>
          </w:p>
        </w:tc>
        <w:tc>
          <w:tcPr>
            <w:tcW w:w="674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45"/>
            </w:tblGrid>
            <w:tr w:rsidR="00C612DA" w:rsidRPr="00333CD3" w14:paraId="2C7BCED0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072904B1" w14:textId="4C8A98E4" w:rsidR="00C612DA" w:rsidRPr="00333CD3" w:rsidRDefault="0098625C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1E75CDFE92B3324D8D992D7543479A2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B7D44">
                        <w:rPr>
                          <w:lang w:val="en-GB"/>
                        </w:rPr>
                        <w:t>KHOI-NGUYEN Tran</w:t>
                      </w:r>
                    </w:sdtContent>
                  </w:sdt>
                </w:p>
                <w:p w14:paraId="4BA5A370" w14:textId="6DC74531" w:rsidR="00C612DA" w:rsidRPr="00333CD3" w:rsidRDefault="0098625C" w:rsidP="002D7A59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965714A6587D6749A08BD80C6192AED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7A59">
                        <w:t>PostDoctoral Researcher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58510C9A7FEE34BB448C0BC0CE0D1C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D7A59">
                        <w:t>khdntran@au1.ibm.com</w:t>
                      </w:r>
                    </w:sdtContent>
                  </w:sdt>
                </w:p>
              </w:tc>
            </w:tr>
          </w:tbl>
          <w:p w14:paraId="24B9D436" w14:textId="77777777" w:rsidR="002C2CDD" w:rsidRPr="00333CD3" w:rsidRDefault="0098625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7252C5115C4C246A4DA32080B52139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80EDC82" w14:textId="3DBF4D51" w:rsidR="002C2CDD" w:rsidRPr="005B437E" w:rsidRDefault="00E1783A" w:rsidP="007569C1">
            <w:pPr>
              <w:pStyle w:val="Heading4"/>
            </w:pPr>
            <w:r w:rsidRPr="005B437E">
              <w:t>Postdoctoral Researcher</w:t>
            </w:r>
            <w:r w:rsidR="002C2CDD" w:rsidRPr="005B437E">
              <w:t xml:space="preserve"> • </w:t>
            </w:r>
            <w:r w:rsidRPr="005B437E">
              <w:t>IBM Research</w:t>
            </w:r>
            <w:r w:rsidR="002C2CDD" w:rsidRPr="005B437E">
              <w:t xml:space="preserve"> • </w:t>
            </w:r>
            <w:r w:rsidRPr="005B437E">
              <w:t>Since 2016</w:t>
            </w:r>
          </w:p>
          <w:p w14:paraId="3D2E263E" w14:textId="245BD056" w:rsidR="002C2CDD" w:rsidRPr="005B437E" w:rsidRDefault="00D26F28" w:rsidP="007569C1">
            <w:r w:rsidRPr="005B437E">
              <w:t>D</w:t>
            </w:r>
            <w:r w:rsidR="00E74256" w:rsidRPr="005B437E">
              <w:t xml:space="preserve">eveloped novel research approaches for document chunking and learning objective generation. Currently exploring machine learning approaches for the Education Library to improve alignment of content </w:t>
            </w:r>
            <w:r w:rsidR="005A2FD6" w:rsidRPr="005B437E">
              <w:t>to learning standards.</w:t>
            </w:r>
            <w:r w:rsidR="00CA2CC6">
              <w:t xml:space="preserve"> Publications under review</w:t>
            </w:r>
            <w:r w:rsidR="00B14801">
              <w:t>.</w:t>
            </w:r>
          </w:p>
          <w:p w14:paraId="17BB5B54" w14:textId="77777777" w:rsidR="00E1783A" w:rsidRPr="005B437E" w:rsidRDefault="00E1783A" w:rsidP="00E1783A">
            <w:pPr>
              <w:pStyle w:val="Heading4"/>
            </w:pPr>
            <w:r w:rsidRPr="005B437E">
              <w:t>Data Scientist • Australian Federal Government • 2015 - 2016</w:t>
            </w:r>
          </w:p>
          <w:p w14:paraId="09AB662F" w14:textId="2A97201D" w:rsidR="00E1783A" w:rsidRPr="005B437E" w:rsidRDefault="00F76E6F" w:rsidP="00E1783A">
            <w:r>
              <w:t>Worked on classified projects.</w:t>
            </w:r>
          </w:p>
          <w:p w14:paraId="4199FE28" w14:textId="4C1637D6" w:rsidR="00E1783A" w:rsidRPr="005B437E" w:rsidRDefault="00E1783A" w:rsidP="00E1783A">
            <w:pPr>
              <w:pStyle w:val="Heading4"/>
            </w:pPr>
            <w:r w:rsidRPr="005B437E">
              <w:t xml:space="preserve">Research Assistant • Australian National University • </w:t>
            </w:r>
            <w:r w:rsidR="0065654F" w:rsidRPr="005B437E">
              <w:t>2011 - 2015</w:t>
            </w:r>
          </w:p>
          <w:p w14:paraId="0A346726" w14:textId="2EACC755" w:rsidR="0065654F" w:rsidRPr="005B437E" w:rsidRDefault="0065654F" w:rsidP="00E1783A">
            <w:r w:rsidRPr="005B437E">
              <w:t xml:space="preserve">Co-founded the ANU Cybercrime Observatory. </w:t>
            </w:r>
            <w:r w:rsidR="00033588">
              <w:t>R</w:t>
            </w:r>
            <w:r w:rsidRPr="005B437E">
              <w:t>esearch into detecting</w:t>
            </w:r>
            <w:r w:rsidR="00033588">
              <w:t xml:space="preserve"> malicious</w:t>
            </w:r>
            <w:r w:rsidRPr="005B437E">
              <w:t xml:space="preserve"> spam emails. </w:t>
            </w:r>
            <w:r w:rsidR="006B4590">
              <w:t>Publication in AusDM</w:t>
            </w:r>
            <w:r w:rsidRPr="005B437E">
              <w:t>.</w:t>
            </w:r>
          </w:p>
          <w:p w14:paraId="043F9B1B" w14:textId="002425B1" w:rsidR="00BC4EB1" w:rsidRPr="005B437E" w:rsidRDefault="008E29A2" w:rsidP="00E1783A">
            <w:r w:rsidRPr="005B437E">
              <w:t>D</w:t>
            </w:r>
            <w:r w:rsidR="007C2966" w:rsidRPr="005B437E">
              <w:t>eveloped</w:t>
            </w:r>
            <w:r w:rsidR="0065654F" w:rsidRPr="005B437E">
              <w:t xml:space="preserve"> a Facebook app to collect user data for research into collaborative filtering for recommendation. </w:t>
            </w:r>
            <w:r w:rsidR="006B4590">
              <w:t>Publication in WWW</w:t>
            </w:r>
            <w:r w:rsidR="00BC4EB1" w:rsidRPr="005B437E">
              <w:t>.</w:t>
            </w:r>
          </w:p>
          <w:p w14:paraId="7B34A057" w14:textId="649CDC5D" w:rsidR="002C2CDD" w:rsidRPr="00333CD3" w:rsidRDefault="00E1783A" w:rsidP="00E1783A">
            <w:pPr>
              <w:pStyle w:val="Heading3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02F78FC6A5221439DDD930C8F07C24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2CF8167A" w14:textId="4EB3A7DF" w:rsidR="002C2CDD" w:rsidRPr="00333CD3" w:rsidRDefault="00E1783A" w:rsidP="007569C1">
            <w:pPr>
              <w:pStyle w:val="Heading4"/>
            </w:pPr>
            <w:r>
              <w:t>Ph.D. Computer Science • 2015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61CA7118" w14:textId="3B926DDB" w:rsidR="00915508" w:rsidRPr="00BC4EB1" w:rsidRDefault="00BC4EB1" w:rsidP="007569C1">
            <w:r>
              <w:t xml:space="preserve">Developed novel machine learning features and methodologies to detect vandalism </w:t>
            </w:r>
            <w:r w:rsidR="0065654F">
              <w:t xml:space="preserve">across five languages </w:t>
            </w:r>
            <w:r>
              <w:t xml:space="preserve">on Wikipedia based on metadata and text data. </w:t>
            </w:r>
            <w:r w:rsidR="00915508">
              <w:t xml:space="preserve">Publications in </w:t>
            </w:r>
            <w:r w:rsidR="006B4590">
              <w:rPr>
                <w:lang w:val="en-GB"/>
              </w:rPr>
              <w:t>TKDE, PAKDD, CIKM, AusDM</w:t>
            </w:r>
            <w:r w:rsidR="005F7463">
              <w:rPr>
                <w:lang w:val="en-GB"/>
              </w:rPr>
              <w:t xml:space="preserve">, </w:t>
            </w:r>
            <w:r w:rsidR="00956BE7">
              <w:rPr>
                <w:lang w:val="en-GB"/>
              </w:rPr>
              <w:t xml:space="preserve">and </w:t>
            </w:r>
            <w:bookmarkStart w:id="0" w:name="_GoBack"/>
            <w:bookmarkEnd w:id="0"/>
            <w:r w:rsidR="005F7463">
              <w:rPr>
                <w:lang w:val="en-GB"/>
              </w:rPr>
              <w:t>JDIQ</w:t>
            </w:r>
            <w:r w:rsidRPr="00BC4EB1">
              <w:rPr>
                <w:lang w:val="en-GB"/>
              </w:rPr>
              <w:t>.</w:t>
            </w:r>
          </w:p>
          <w:p w14:paraId="75085B7A" w14:textId="713D247D" w:rsidR="002C2CDD" w:rsidRPr="00333CD3" w:rsidRDefault="00E1783A" w:rsidP="007569C1">
            <w:pPr>
              <w:pStyle w:val="Heading4"/>
            </w:pPr>
            <w:r>
              <w:t>B. Computer Science</w:t>
            </w:r>
            <w:r w:rsidR="002C2CDD" w:rsidRPr="00333CD3">
              <w:t xml:space="preserve"> • </w:t>
            </w:r>
            <w:r>
              <w:t>2009</w:t>
            </w:r>
            <w:r w:rsidR="002C2CDD" w:rsidRPr="00333CD3">
              <w:t xml:space="preserve"> • </w:t>
            </w:r>
            <w:r>
              <w:t>Australian National University</w:t>
            </w:r>
          </w:p>
          <w:p w14:paraId="5CAA5A38" w14:textId="0E45EE84" w:rsidR="002C2CDD" w:rsidRPr="00333CD3" w:rsidRDefault="00F34505" w:rsidP="007569C1">
            <w:r>
              <w:t>First Class Honours. Taught computer science</w:t>
            </w:r>
            <w:r w:rsidR="00915508">
              <w:t xml:space="preserve"> and data science</w:t>
            </w:r>
            <w:r>
              <w:t xml:space="preserve"> </w:t>
            </w:r>
            <w:r w:rsidR="00915508">
              <w:t>courses</w:t>
            </w:r>
            <w:r>
              <w:t xml:space="preserve"> and completed resear</w:t>
            </w:r>
            <w:r w:rsidR="00915508">
              <w:t>ch projects on sensor ontology and data science</w:t>
            </w:r>
            <w:r>
              <w:t>.</w:t>
            </w:r>
          </w:p>
          <w:p w14:paraId="0E53FCC6" w14:textId="77777777" w:rsidR="002C2CDD" w:rsidRPr="00333CD3" w:rsidRDefault="0098625C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DC5A5FC1D099714C83627DB86A9CC14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1C7ACE31" w14:textId="77777777" w:rsidR="00741125" w:rsidRDefault="00E1783A" w:rsidP="00E1783A">
            <w:r>
              <w:t>President (2011-2012) and volunteer (2007-2010) for the ANU Computer Science Students’ Association.</w:t>
            </w:r>
          </w:p>
          <w:p w14:paraId="4714F705" w14:textId="2877DBF6" w:rsidR="00A85126" w:rsidRPr="00333CD3" w:rsidRDefault="00E1783A" w:rsidP="00E1783A">
            <w:r>
              <w:t xml:space="preserve">Delegate for </w:t>
            </w:r>
            <w:r w:rsidR="00B43ABC">
              <w:t xml:space="preserve">the </w:t>
            </w:r>
            <w:r w:rsidR="00915508">
              <w:t xml:space="preserve">inaugural </w:t>
            </w:r>
            <w:r w:rsidR="00A85126">
              <w:t>Australian Vietnamese Young Leadership Dialogue (2017).</w:t>
            </w:r>
          </w:p>
        </w:tc>
      </w:tr>
    </w:tbl>
    <w:p w14:paraId="06474696" w14:textId="77777777" w:rsidR="00EF7CC9" w:rsidRPr="00333CD3" w:rsidRDefault="00EF7CC9" w:rsidP="00E22E87">
      <w:pPr>
        <w:pStyle w:val="NoSpacing"/>
      </w:pPr>
    </w:p>
    <w:sectPr w:rsidR="00EF7CC9" w:rsidRPr="00333CD3" w:rsidSect="000D5A92">
      <w:headerReference w:type="default" r:id="rId7"/>
      <w:footerReference w:type="default" r:id="rId8"/>
      <w:footerReference w:type="first" r:id="rId9"/>
      <w:pgSz w:w="12240" w:h="15840"/>
      <w:pgMar w:top="864" w:right="864" w:bottom="665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A838C" w14:textId="77777777" w:rsidR="0098625C" w:rsidRDefault="0098625C" w:rsidP="00713050">
      <w:pPr>
        <w:spacing w:line="240" w:lineRule="auto"/>
      </w:pPr>
      <w:r>
        <w:separator/>
      </w:r>
    </w:p>
  </w:endnote>
  <w:endnote w:type="continuationSeparator" w:id="0">
    <w:p w14:paraId="38D532B8" w14:textId="77777777" w:rsidR="0098625C" w:rsidRDefault="0098625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401AC94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08F899" w14:textId="77777777" w:rsidR="00C2098A" w:rsidRDefault="00CA3DF1" w:rsidP="00684488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8B0AE00" wp14:editId="0D100D85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96F3F3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99cb38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35E6C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BE360C9" wp14:editId="1D04E51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22A878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99cb38 [3204]" strokecolor="#99cb38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E2B73B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FD4CC83" wp14:editId="01B6A9C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C001AE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99cb38 [3204]" strokecolor="#99cb3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9C3DF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579C68F2" wp14:editId="2672FF75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EB15D1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99cb38 [3204]" strokecolor="#99cb3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ECD0E4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98C6E0C05BE49458A6FEAEE8CB93555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F469C2F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1800915C96BCF24D9CB893B98098712A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27890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A9159063673F2F45AF8BBBEAFE4552A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537FCB7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B74729A81B34FB4D97899BDA594B228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FE6A822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958C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5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DBB63" w14:textId="77777777" w:rsidR="00217980" w:rsidRPr="000D5A92" w:rsidRDefault="00217980" w:rsidP="000D5A9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C03FB" w14:textId="77777777" w:rsidR="0098625C" w:rsidRDefault="0098625C" w:rsidP="00713050">
      <w:pPr>
        <w:spacing w:line="240" w:lineRule="auto"/>
      </w:pPr>
      <w:r>
        <w:separator/>
      </w:r>
    </w:p>
  </w:footnote>
  <w:footnote w:type="continuationSeparator" w:id="0">
    <w:p w14:paraId="45DC2CB0" w14:textId="77777777" w:rsidR="0098625C" w:rsidRDefault="0098625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871512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893343A" w14:textId="18F4D266" w:rsidR="001A5CA9" w:rsidRPr="00F207C0" w:rsidRDefault="00E02DCD" w:rsidP="001A5CA9">
          <w:pPr>
            <w:pStyle w:val="Initials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60DAD65" wp14:editId="65C1D90D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B7E074D" id="Group 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 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99cb38 [3204]" stroked="f" strokeweight="1pt"/>
                    <v:oval id="White 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99cb3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4CECC9D176D80644A75997DADD8F08A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4B2DAF">
                <w:rPr>
                  <w:lang w:val="en-GB"/>
                </w:rPr>
                <w:t>knt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E64E0F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24775A8" w14:textId="77777777" w:rsidR="001A5CA9" w:rsidRPr="009B3C40" w:rsidRDefault="0098625C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6E58E568177A59428609C00FAFB50C8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B7D44">
                      <w:rPr>
                        <w:lang w:val="en-GB"/>
                      </w:rPr>
                      <w:t>KHOI-NGUYEN Tran</w:t>
                    </w:r>
                  </w:sdtContent>
                </w:sdt>
              </w:p>
              <w:p w14:paraId="2A7966AE" w14:textId="1113FBDF" w:rsidR="001A5CA9" w:rsidRDefault="0098625C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55362E911CBAA348883FBCA3E0E3AC32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7A59">
                      <w:rPr>
                        <w:lang w:val="en-GB"/>
                      </w:rPr>
                      <w:t>PostDoctoral Researcher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4CF9A46550AF7F40B70769D08508134C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2D7A59">
                      <w:rPr>
                        <w:lang w:val="en-GB"/>
                      </w:rPr>
                      <w:t>khdntran@au1.ibm.com</w:t>
                    </w:r>
                  </w:sdtContent>
                </w:sdt>
              </w:p>
            </w:tc>
          </w:tr>
        </w:tbl>
        <w:p w14:paraId="4F17A066" w14:textId="77777777" w:rsidR="001A5CA9" w:rsidRPr="00F207C0" w:rsidRDefault="001A5CA9" w:rsidP="001A5CA9"/>
      </w:tc>
    </w:tr>
  </w:tbl>
  <w:p w14:paraId="0E42444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B4670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44"/>
    <w:rsid w:val="00033588"/>
    <w:rsid w:val="00091382"/>
    <w:rsid w:val="000B0619"/>
    <w:rsid w:val="000B61CA"/>
    <w:rsid w:val="000B7D44"/>
    <w:rsid w:val="000D00B7"/>
    <w:rsid w:val="000D5A92"/>
    <w:rsid w:val="000E76D7"/>
    <w:rsid w:val="000F7610"/>
    <w:rsid w:val="00114ED7"/>
    <w:rsid w:val="00116DD0"/>
    <w:rsid w:val="00117C0F"/>
    <w:rsid w:val="00140B0E"/>
    <w:rsid w:val="001A5CA9"/>
    <w:rsid w:val="001B2AC1"/>
    <w:rsid w:val="001B403A"/>
    <w:rsid w:val="001F52A8"/>
    <w:rsid w:val="001F5509"/>
    <w:rsid w:val="00217980"/>
    <w:rsid w:val="00232B9D"/>
    <w:rsid w:val="00271662"/>
    <w:rsid w:val="0027404F"/>
    <w:rsid w:val="00293B83"/>
    <w:rsid w:val="002B091C"/>
    <w:rsid w:val="002C2CDD"/>
    <w:rsid w:val="002D45C6"/>
    <w:rsid w:val="002D7A59"/>
    <w:rsid w:val="002F03FA"/>
    <w:rsid w:val="002F4C66"/>
    <w:rsid w:val="00313E86"/>
    <w:rsid w:val="00333CD3"/>
    <w:rsid w:val="00340365"/>
    <w:rsid w:val="00342B64"/>
    <w:rsid w:val="00364079"/>
    <w:rsid w:val="0036559B"/>
    <w:rsid w:val="003B5D48"/>
    <w:rsid w:val="003C5528"/>
    <w:rsid w:val="003E0EC2"/>
    <w:rsid w:val="004077FB"/>
    <w:rsid w:val="00424DD9"/>
    <w:rsid w:val="0046104A"/>
    <w:rsid w:val="004717C5"/>
    <w:rsid w:val="004B2DAF"/>
    <w:rsid w:val="004D0259"/>
    <w:rsid w:val="004D194C"/>
    <w:rsid w:val="00506DFC"/>
    <w:rsid w:val="00523479"/>
    <w:rsid w:val="00530530"/>
    <w:rsid w:val="00543DB7"/>
    <w:rsid w:val="005729B0"/>
    <w:rsid w:val="005A2FD6"/>
    <w:rsid w:val="005B437E"/>
    <w:rsid w:val="005F7463"/>
    <w:rsid w:val="00641630"/>
    <w:rsid w:val="0065654F"/>
    <w:rsid w:val="006778B3"/>
    <w:rsid w:val="00684488"/>
    <w:rsid w:val="006A3CE7"/>
    <w:rsid w:val="006B4590"/>
    <w:rsid w:val="006C4C50"/>
    <w:rsid w:val="006D76B1"/>
    <w:rsid w:val="00713050"/>
    <w:rsid w:val="00741125"/>
    <w:rsid w:val="00746F7F"/>
    <w:rsid w:val="007569C1"/>
    <w:rsid w:val="00763832"/>
    <w:rsid w:val="007C1FB2"/>
    <w:rsid w:val="007C2966"/>
    <w:rsid w:val="007D2696"/>
    <w:rsid w:val="00811117"/>
    <w:rsid w:val="008231E9"/>
    <w:rsid w:val="00841146"/>
    <w:rsid w:val="0088504C"/>
    <w:rsid w:val="0089382B"/>
    <w:rsid w:val="008A1907"/>
    <w:rsid w:val="008B37AE"/>
    <w:rsid w:val="008C6BCA"/>
    <w:rsid w:val="008C7B50"/>
    <w:rsid w:val="008E29A2"/>
    <w:rsid w:val="00915508"/>
    <w:rsid w:val="00956BE7"/>
    <w:rsid w:val="009852A7"/>
    <w:rsid w:val="0098625C"/>
    <w:rsid w:val="009B3C40"/>
    <w:rsid w:val="00A42540"/>
    <w:rsid w:val="00A50939"/>
    <w:rsid w:val="00A85126"/>
    <w:rsid w:val="00AA6A40"/>
    <w:rsid w:val="00B14801"/>
    <w:rsid w:val="00B30998"/>
    <w:rsid w:val="00B43ABC"/>
    <w:rsid w:val="00B5664D"/>
    <w:rsid w:val="00B7692C"/>
    <w:rsid w:val="00BA5B40"/>
    <w:rsid w:val="00BC4EB1"/>
    <w:rsid w:val="00BC7459"/>
    <w:rsid w:val="00BD0206"/>
    <w:rsid w:val="00C2098A"/>
    <w:rsid w:val="00C5444A"/>
    <w:rsid w:val="00C612DA"/>
    <w:rsid w:val="00C66E9A"/>
    <w:rsid w:val="00C7741E"/>
    <w:rsid w:val="00C875AB"/>
    <w:rsid w:val="00CA2CC6"/>
    <w:rsid w:val="00CA3DF1"/>
    <w:rsid w:val="00CA4581"/>
    <w:rsid w:val="00CE18D5"/>
    <w:rsid w:val="00D04109"/>
    <w:rsid w:val="00D26F28"/>
    <w:rsid w:val="00D36243"/>
    <w:rsid w:val="00DB1F5B"/>
    <w:rsid w:val="00DC328B"/>
    <w:rsid w:val="00DD6416"/>
    <w:rsid w:val="00DF4E0A"/>
    <w:rsid w:val="00E02DCD"/>
    <w:rsid w:val="00E12C60"/>
    <w:rsid w:val="00E1783A"/>
    <w:rsid w:val="00E22E87"/>
    <w:rsid w:val="00E57630"/>
    <w:rsid w:val="00E74256"/>
    <w:rsid w:val="00E86C2B"/>
    <w:rsid w:val="00EA4B34"/>
    <w:rsid w:val="00EC7259"/>
    <w:rsid w:val="00EF7CC9"/>
    <w:rsid w:val="00F207C0"/>
    <w:rsid w:val="00F20AE5"/>
    <w:rsid w:val="00F34505"/>
    <w:rsid w:val="00F645C7"/>
    <w:rsid w:val="00F76E6F"/>
    <w:rsid w:val="00FD5B01"/>
    <w:rsid w:val="00FE617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74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99CB3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9CB3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ugget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B6540EEB680449AD6879B71DCE6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4894-39A4-E54E-96DD-94E97AA5ECFF}"/>
      </w:docPartPr>
      <w:docPartBody>
        <w:p w:rsidR="00E83184" w:rsidRDefault="00981830">
          <w:pPr>
            <w:pStyle w:val="19B6540EEB680449AD6879B71DCE6BA2"/>
          </w:pPr>
          <w:r w:rsidRPr="00333CD3">
            <w:t>YN</w:t>
          </w:r>
        </w:p>
      </w:docPartBody>
    </w:docPart>
    <w:docPart>
      <w:docPartPr>
        <w:name w:val="869C1EA0BD0E2A4BA4422275F4350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F2102-ED8B-A04A-87F6-EFB4D649A2F6}"/>
      </w:docPartPr>
      <w:docPartBody>
        <w:p w:rsidR="00E83184" w:rsidRDefault="00981830">
          <w:pPr>
            <w:pStyle w:val="869C1EA0BD0E2A4BA4422275F4350A0F"/>
          </w:pPr>
          <w:r>
            <w:t>Objective</w:t>
          </w:r>
        </w:p>
      </w:docPartBody>
    </w:docPart>
    <w:docPart>
      <w:docPartPr>
        <w:name w:val="1E75CDFE92B3324D8D992D754347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C3179-B787-C547-81B5-EB6728C006AD}"/>
      </w:docPartPr>
      <w:docPartBody>
        <w:p w:rsidR="00E83184" w:rsidRDefault="00981830">
          <w:pPr>
            <w:pStyle w:val="1E75CDFE92B3324D8D992D7543479A23"/>
          </w:pPr>
          <w:r>
            <w:t>Your Name</w:t>
          </w:r>
        </w:p>
      </w:docPartBody>
    </w:docPart>
    <w:docPart>
      <w:docPartPr>
        <w:name w:val="965714A6587D6749A08BD80C6192A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B56DA-2B83-F640-8C04-D4732DE402CB}"/>
      </w:docPartPr>
      <w:docPartBody>
        <w:p w:rsidR="00E83184" w:rsidRDefault="00981830">
          <w:pPr>
            <w:pStyle w:val="965714A6587D6749A08BD80C6192AEDE"/>
          </w:pPr>
          <w:r>
            <w:t>Profession or Industry</w:t>
          </w:r>
        </w:p>
      </w:docPartBody>
    </w:docPart>
    <w:docPart>
      <w:docPartPr>
        <w:name w:val="758510C9A7FEE34BB448C0BC0CE0D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CE649-0549-FA46-95F9-4BFDD1C42494}"/>
      </w:docPartPr>
      <w:docPartBody>
        <w:p w:rsidR="00E83184" w:rsidRDefault="00981830">
          <w:pPr>
            <w:pStyle w:val="758510C9A7FEE34BB448C0BC0CE0D1C2"/>
          </w:pPr>
          <w:r w:rsidRPr="00333CD3">
            <w:t>Link to other online properties: Portfolio/Website/Blog</w:t>
          </w:r>
        </w:p>
      </w:docPartBody>
    </w:docPart>
    <w:docPart>
      <w:docPartPr>
        <w:name w:val="B7252C5115C4C246A4DA32080B521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2B5DB-8A55-D84A-8988-37A6921EB9F6}"/>
      </w:docPartPr>
      <w:docPartBody>
        <w:p w:rsidR="00E83184" w:rsidRDefault="00981830">
          <w:pPr>
            <w:pStyle w:val="B7252C5115C4C246A4DA32080B52139A"/>
          </w:pPr>
          <w:r w:rsidRPr="00333CD3">
            <w:t>Experience</w:t>
          </w:r>
        </w:p>
      </w:docPartBody>
    </w:docPart>
    <w:docPart>
      <w:docPartPr>
        <w:name w:val="702F78FC6A5221439DDD930C8F07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5D16-427D-0841-BF74-364D687A8FD6}"/>
      </w:docPartPr>
      <w:docPartBody>
        <w:p w:rsidR="00E83184" w:rsidRDefault="00981830">
          <w:pPr>
            <w:pStyle w:val="702F78FC6A5221439DDD930C8F07C24E"/>
          </w:pPr>
          <w:r w:rsidRPr="00333CD3">
            <w:t>Education</w:t>
          </w:r>
        </w:p>
      </w:docPartBody>
    </w:docPart>
    <w:docPart>
      <w:docPartPr>
        <w:name w:val="DC5A5FC1D099714C83627DB86A9CC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216AA-FB83-A943-AEC9-B03632D5C404}"/>
      </w:docPartPr>
      <w:docPartBody>
        <w:p w:rsidR="00E83184" w:rsidRDefault="00981830">
          <w:pPr>
            <w:pStyle w:val="DC5A5FC1D099714C83627DB86A9CC142"/>
          </w:pPr>
          <w:r w:rsidRPr="00333CD3">
            <w:t>Volunteer Experience or Leadership</w:t>
          </w:r>
        </w:p>
      </w:docPartBody>
    </w:docPart>
    <w:docPart>
      <w:docPartPr>
        <w:name w:val="4CECC9D176D80644A75997DADD8F0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161B2-0270-6547-869D-D47A45AACC3A}"/>
      </w:docPartPr>
      <w:docPartBody>
        <w:p w:rsidR="00E83184" w:rsidRDefault="00981830">
          <w:pPr>
            <w:pStyle w:val="4CECC9D176D80644A75997DADD8F08AC"/>
          </w:pPr>
          <w:r w:rsidRPr="009B3C40">
            <w:t>YN</w:t>
          </w:r>
        </w:p>
      </w:docPartBody>
    </w:docPart>
    <w:docPart>
      <w:docPartPr>
        <w:name w:val="6E58E568177A59428609C00FAFB50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387A-827B-254B-BF97-7CF6760BA51B}"/>
      </w:docPartPr>
      <w:docPartBody>
        <w:p w:rsidR="00E83184" w:rsidRDefault="00981830">
          <w:pPr>
            <w:pStyle w:val="6E58E568177A59428609C00FAFB50C81"/>
          </w:pPr>
          <w:r>
            <w:t>Your Name</w:t>
          </w:r>
        </w:p>
      </w:docPartBody>
    </w:docPart>
    <w:docPart>
      <w:docPartPr>
        <w:name w:val="55362E911CBAA348883FBCA3E0E3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0D032-9F82-A44D-A2F5-5DEFA1253D8D}"/>
      </w:docPartPr>
      <w:docPartBody>
        <w:p w:rsidR="00E83184" w:rsidRDefault="00981830">
          <w:pPr>
            <w:pStyle w:val="55362E911CBAA348883FBCA3E0E3AC32"/>
          </w:pPr>
          <w:r>
            <w:t>Profession or Industry</w:t>
          </w:r>
        </w:p>
      </w:docPartBody>
    </w:docPart>
    <w:docPart>
      <w:docPartPr>
        <w:name w:val="4CF9A46550AF7F40B70769D085081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80F52-1B09-344B-B5F6-E523A23DFB3A}"/>
      </w:docPartPr>
      <w:docPartBody>
        <w:p w:rsidR="00E83184" w:rsidRDefault="00981830">
          <w:pPr>
            <w:pStyle w:val="4CF9A46550AF7F40B70769D08508134C"/>
          </w:pPr>
          <w:r w:rsidRPr="009B3C40">
            <w:t>Link to other online properties: Portfolio/Website/Blog</w:t>
          </w:r>
        </w:p>
      </w:docPartBody>
    </w:docPart>
    <w:docPart>
      <w:docPartPr>
        <w:name w:val="098C6E0C05BE49458A6FEAEE8CB93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E935-FFF3-BD4C-A489-851EDE3EC3F1}"/>
      </w:docPartPr>
      <w:docPartBody>
        <w:p w:rsidR="00E83184" w:rsidRDefault="00981830">
          <w:pPr>
            <w:pStyle w:val="098C6E0C05BE49458A6FEAEE8CB93555"/>
          </w:pPr>
          <w:r>
            <w:t>Email</w:t>
          </w:r>
        </w:p>
      </w:docPartBody>
    </w:docPart>
    <w:docPart>
      <w:docPartPr>
        <w:name w:val="1800915C96BCF24D9CB893B980987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8D098-E94D-8C47-A469-8171EA9A2B46}"/>
      </w:docPartPr>
      <w:docPartBody>
        <w:p w:rsidR="00E83184" w:rsidRDefault="00981830">
          <w:pPr>
            <w:pStyle w:val="1800915C96BCF24D9CB893B98098712A"/>
          </w:pPr>
          <w:r>
            <w:t>Twitter handle</w:t>
          </w:r>
        </w:p>
      </w:docPartBody>
    </w:docPart>
    <w:docPart>
      <w:docPartPr>
        <w:name w:val="A9159063673F2F45AF8BBBEAFE455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F6A16-4083-AC41-9D58-5AB8F87CA6F1}"/>
      </w:docPartPr>
      <w:docPartBody>
        <w:p w:rsidR="00E83184" w:rsidRDefault="00981830">
          <w:pPr>
            <w:pStyle w:val="A9159063673F2F45AF8BBBEAFE4552A1"/>
          </w:pPr>
          <w:r>
            <w:t>Telephone</w:t>
          </w:r>
        </w:p>
      </w:docPartBody>
    </w:docPart>
    <w:docPart>
      <w:docPartPr>
        <w:name w:val="B74729A81B34FB4D97899BDA594B2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B14D8-227F-1A48-AF96-E745C98641FF}"/>
      </w:docPartPr>
      <w:docPartBody>
        <w:p w:rsidR="00E83184" w:rsidRDefault="00981830">
          <w:pPr>
            <w:pStyle w:val="B74729A81B34FB4D97899BDA594B2283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40"/>
    <w:rsid w:val="00064A04"/>
    <w:rsid w:val="00174D40"/>
    <w:rsid w:val="007C6896"/>
    <w:rsid w:val="0082792F"/>
    <w:rsid w:val="00981830"/>
    <w:rsid w:val="00E0230A"/>
    <w:rsid w:val="00E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B6540EEB680449AD6879B71DCE6BA2">
    <w:name w:val="19B6540EEB680449AD6879B71DCE6BA2"/>
  </w:style>
  <w:style w:type="paragraph" w:customStyle="1" w:styleId="869C1EA0BD0E2A4BA4422275F4350A0F">
    <w:name w:val="869C1EA0BD0E2A4BA4422275F4350A0F"/>
  </w:style>
  <w:style w:type="paragraph" w:customStyle="1" w:styleId="BDFC34959126EA4BAA67614822477E51">
    <w:name w:val="BDFC34959126EA4BAA67614822477E51"/>
  </w:style>
  <w:style w:type="paragraph" w:customStyle="1" w:styleId="D51F1CBE4C74A744A2CEB96A2F8B7D8C">
    <w:name w:val="D51F1CBE4C74A744A2CEB96A2F8B7D8C"/>
  </w:style>
  <w:style w:type="paragraph" w:customStyle="1" w:styleId="206EDE7569E5DB48A79C0C95622DEEE9">
    <w:name w:val="206EDE7569E5DB48A79C0C95622DEEE9"/>
  </w:style>
  <w:style w:type="paragraph" w:customStyle="1" w:styleId="1E75CDFE92B3324D8D992D7543479A23">
    <w:name w:val="1E75CDFE92B3324D8D992D7543479A23"/>
  </w:style>
  <w:style w:type="paragraph" w:customStyle="1" w:styleId="965714A6587D6749A08BD80C6192AEDE">
    <w:name w:val="965714A6587D6749A08BD80C6192AEDE"/>
  </w:style>
  <w:style w:type="paragraph" w:customStyle="1" w:styleId="758510C9A7FEE34BB448C0BC0CE0D1C2">
    <w:name w:val="758510C9A7FEE34BB448C0BC0CE0D1C2"/>
  </w:style>
  <w:style w:type="paragraph" w:customStyle="1" w:styleId="B7252C5115C4C246A4DA32080B52139A">
    <w:name w:val="B7252C5115C4C246A4DA32080B52139A"/>
  </w:style>
  <w:style w:type="paragraph" w:customStyle="1" w:styleId="347FB8D267EDC1458E13EBF8D7254594">
    <w:name w:val="347FB8D267EDC1458E13EBF8D7254594"/>
  </w:style>
  <w:style w:type="paragraph" w:customStyle="1" w:styleId="61DE182EFF31AB44A38220460567EE21">
    <w:name w:val="61DE182EFF31AB44A38220460567EE21"/>
  </w:style>
  <w:style w:type="paragraph" w:customStyle="1" w:styleId="72498B856F8E6F4DB6D6BB578E0A2698">
    <w:name w:val="72498B856F8E6F4DB6D6BB578E0A2698"/>
  </w:style>
  <w:style w:type="paragraph" w:customStyle="1" w:styleId="815B58954B3DE14980F3245799AF95E4">
    <w:name w:val="815B58954B3DE14980F3245799AF95E4"/>
  </w:style>
  <w:style w:type="paragraph" w:customStyle="1" w:styleId="9DD9F9D171AF4D4BAAAEE565CB486550">
    <w:name w:val="9DD9F9D171AF4D4BAAAEE565CB486550"/>
  </w:style>
  <w:style w:type="paragraph" w:customStyle="1" w:styleId="08D928D018F22A4FAC02FE19CD18C773">
    <w:name w:val="08D928D018F22A4FAC02FE19CD18C773"/>
  </w:style>
  <w:style w:type="paragraph" w:customStyle="1" w:styleId="8D4CBE960CF92C49850078D0888B1AB2">
    <w:name w:val="8D4CBE960CF92C49850078D0888B1AB2"/>
  </w:style>
  <w:style w:type="paragraph" w:customStyle="1" w:styleId="93AEF8B7ABE3C54DB7FFDEF8A6B7F4C5">
    <w:name w:val="93AEF8B7ABE3C54DB7FFDEF8A6B7F4C5"/>
  </w:style>
  <w:style w:type="paragraph" w:customStyle="1" w:styleId="702F78FC6A5221439DDD930C8F07C24E">
    <w:name w:val="702F78FC6A5221439DDD930C8F07C24E"/>
  </w:style>
  <w:style w:type="paragraph" w:customStyle="1" w:styleId="167F72A3B37506478726F203359F4C33">
    <w:name w:val="167F72A3B37506478726F203359F4C33"/>
  </w:style>
  <w:style w:type="paragraph" w:customStyle="1" w:styleId="B70A1455DA34704BA63C3D7DA972A68B">
    <w:name w:val="B70A1455DA34704BA63C3D7DA972A68B"/>
  </w:style>
  <w:style w:type="paragraph" w:customStyle="1" w:styleId="3925D29EE68CB447A9AB9B828BBC17E3">
    <w:name w:val="3925D29EE68CB447A9AB9B828BBC17E3"/>
  </w:style>
  <w:style w:type="paragraph" w:customStyle="1" w:styleId="A93C9A2E7D291741ADE291C282013A7E">
    <w:name w:val="A93C9A2E7D291741ADE291C282013A7E"/>
  </w:style>
  <w:style w:type="paragraph" w:customStyle="1" w:styleId="24CADC5BD9A73743BD17C659EB83E654">
    <w:name w:val="24CADC5BD9A73743BD17C659EB83E654"/>
  </w:style>
  <w:style w:type="paragraph" w:customStyle="1" w:styleId="AB934E9784C4904DA83611ED816ED08D">
    <w:name w:val="AB934E9784C4904DA83611ED816ED08D"/>
  </w:style>
  <w:style w:type="paragraph" w:customStyle="1" w:styleId="DE29B491DD14794FA6FDD2D5FBB76D24">
    <w:name w:val="DE29B491DD14794FA6FDD2D5FBB76D24"/>
  </w:style>
  <w:style w:type="paragraph" w:customStyle="1" w:styleId="564AE36C7D0E774DAD53708B0B86D7D3">
    <w:name w:val="564AE36C7D0E774DAD53708B0B86D7D3"/>
  </w:style>
  <w:style w:type="paragraph" w:customStyle="1" w:styleId="DC5A5FC1D099714C83627DB86A9CC142">
    <w:name w:val="DC5A5FC1D099714C83627DB86A9CC142"/>
  </w:style>
  <w:style w:type="paragraph" w:customStyle="1" w:styleId="692310AC425CFB4FBB299E3857790F33">
    <w:name w:val="692310AC425CFB4FBB299E3857790F33"/>
  </w:style>
  <w:style w:type="paragraph" w:customStyle="1" w:styleId="4CECC9D176D80644A75997DADD8F08AC">
    <w:name w:val="4CECC9D176D80644A75997DADD8F08AC"/>
  </w:style>
  <w:style w:type="paragraph" w:customStyle="1" w:styleId="6E58E568177A59428609C00FAFB50C81">
    <w:name w:val="6E58E568177A59428609C00FAFB50C81"/>
  </w:style>
  <w:style w:type="paragraph" w:customStyle="1" w:styleId="55362E911CBAA348883FBCA3E0E3AC32">
    <w:name w:val="55362E911CBAA348883FBCA3E0E3AC32"/>
  </w:style>
  <w:style w:type="paragraph" w:customStyle="1" w:styleId="4CF9A46550AF7F40B70769D08508134C">
    <w:name w:val="4CF9A46550AF7F40B70769D08508134C"/>
  </w:style>
  <w:style w:type="paragraph" w:customStyle="1" w:styleId="098C6E0C05BE49458A6FEAEE8CB93555">
    <w:name w:val="098C6E0C05BE49458A6FEAEE8CB93555"/>
  </w:style>
  <w:style w:type="paragraph" w:customStyle="1" w:styleId="1800915C96BCF24D9CB893B98098712A">
    <w:name w:val="1800915C96BCF24D9CB893B98098712A"/>
  </w:style>
  <w:style w:type="paragraph" w:customStyle="1" w:styleId="A9159063673F2F45AF8BBBEAFE4552A1">
    <w:name w:val="A9159063673F2F45AF8BBBEAFE4552A1"/>
  </w:style>
  <w:style w:type="paragraph" w:customStyle="1" w:styleId="B74729A81B34FB4D97899BDA594B2283">
    <w:name w:val="B74729A81B34FB4D97899BDA594B2283"/>
  </w:style>
  <w:style w:type="paragraph" w:customStyle="1" w:styleId="B1E2B4A8CFCAD34AA1977E70A077EA78">
    <w:name w:val="B1E2B4A8CFCAD34AA1977E70A077EA78"/>
  </w:style>
  <w:style w:type="paragraph" w:customStyle="1" w:styleId="0632026A9C0667458C095588DD219BBE">
    <w:name w:val="0632026A9C0667458C095588DD219BBE"/>
  </w:style>
  <w:style w:type="paragraph" w:customStyle="1" w:styleId="428E530B91ADFE4385AB4285D53F4552">
    <w:name w:val="428E530B91ADFE4385AB4285D53F4552"/>
  </w:style>
  <w:style w:type="paragraph" w:customStyle="1" w:styleId="19C66ADD38FFF64386154BEFB8296D25">
    <w:name w:val="19C66ADD38FFF64386154BEFB8296D25"/>
  </w:style>
  <w:style w:type="paragraph" w:customStyle="1" w:styleId="4A9B5A17A21E3D4DBA6CA2B793EF6989">
    <w:name w:val="4A9B5A17A21E3D4DBA6CA2B793EF6989"/>
    <w:rsid w:val="00174D40"/>
  </w:style>
  <w:style w:type="paragraph" w:customStyle="1" w:styleId="C9ACED1C6C45634D935F0E16066470B5">
    <w:name w:val="C9ACED1C6C45634D935F0E16066470B5"/>
    <w:rsid w:val="00174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51</TotalTime>
  <Pages>1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knt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PostDoctoral Researcher</dc:subject>
  <dc:creator>KHOI-NGUYEN Tran</dc:creator>
  <cp:keywords/>
  <dc:description>khdntran@au1.ibm.com</dc:description>
  <cp:lastModifiedBy>KHOI-NGUYEN Tran</cp:lastModifiedBy>
  <cp:revision>48</cp:revision>
  <dcterms:created xsi:type="dcterms:W3CDTF">2017-11-28T01:33:00Z</dcterms:created>
  <dcterms:modified xsi:type="dcterms:W3CDTF">2017-11-29T01:23:00Z</dcterms:modified>
</cp:coreProperties>
</file>